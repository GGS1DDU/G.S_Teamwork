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3.2 功能需求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3.2.17 财政收入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3.2.17.1  特性描述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财务人员集中各地的营业厅的收支情况，作为当天公司的财政收入项，汇总集中财政收入项，生成财政收入总表。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优先级=低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3.2.17.2  刺激/响应序列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刺激: 财务人员申请查看选定时间内的财政收入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响应：系统允许财务人员对财政收入进行查看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刺激：财务人员财务人员选择查看时段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响应：系统从收入总表中筛选出该时段的收入细则，并显示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刺激：财务人员选择特定营业厅进行收入查看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响应：系统显示该营业厅的收入情况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3.2.17.3 相关功能需求</w:t>
      </w:r>
    </w:p>
    <w:p>
      <w:pPr>
        <w:rPr>
          <w:rFonts w:hint="eastAsia"/>
          <w:sz w:val="24"/>
          <w:szCs w:val="24"/>
          <w:lang w:val="en-US" w:eastAsia="zh-CN"/>
        </w:rPr>
      </w:pPr>
    </w:p>
    <w:tbl>
      <w:tblPr>
        <w:tblStyle w:val="4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9"/>
        <w:gridCol w:w="60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99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Finance.Invite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Finance.Invite.Earning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Finance.Invite.End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Finance.Invite.Cancel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Finance.Invite.Refresh</w:t>
            </w:r>
          </w:p>
        </w:tc>
        <w:tc>
          <w:tcPr>
            <w:tcW w:w="6023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系统允许有权限的用户，对财务发出查看申请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对系统发出支出申请，详见Finance.Earning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结束对财务部分的操作，详见Finance.End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取消当下操作，返回上一步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申请更新财务情况，参见Finance.Update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9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Finance.Earning.Item2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Finance.Earning.Operator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Finance.Earning.Time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Finance.Earning.All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Finance.Earning.Refresh</w:t>
            </w:r>
          </w:p>
        </w:tc>
        <w:tc>
          <w:tcPr>
            <w:tcW w:w="6023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各营业厅的当日收入作为财政收入的收入单项，参见Finance.Item2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当前收入查看的操作人员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本次操作时间，参见Finance.Time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总收入情况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刷新财务收入项列表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9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Finance.Item2.Hall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Finance.Item2.Time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Finance.Item2.Income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Finance.Item2.Cancel</w:t>
            </w:r>
          </w:p>
        </w:tc>
        <w:tc>
          <w:tcPr>
            <w:tcW w:w="6023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收入细则中的营业厅信息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收入记录时间，参见Finance.Time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收入数额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取消对财政收入项的查看，返回上级菜单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9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Finance.Time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Finance.Time.Settime</w:t>
            </w:r>
          </w:p>
        </w:tc>
        <w:tc>
          <w:tcPr>
            <w:tcW w:w="6023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记录当前系统时间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设置时间区段，单位格式同系统时间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9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Finance.Update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Finance.Update.Earning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Finance.Update.Item2</w:t>
            </w:r>
          </w:p>
        </w:tc>
        <w:tc>
          <w:tcPr>
            <w:tcW w:w="6023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对财务情况做覆盖式更新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对财政收入做更新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对收入项做更新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9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Storage.End.Print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Storage.End.Back</w:t>
            </w:r>
          </w:p>
        </w:tc>
        <w:tc>
          <w:tcPr>
            <w:tcW w:w="6023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对收入查看情况打印，产生收入状态表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结束操作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输入：3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输出：6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查询：3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逻辑文件：4</w:t>
      </w:r>
      <w:bookmarkStart w:id="0" w:name="_GoBack"/>
      <w:bookmarkEnd w:id="0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对外接口：1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>功能点测试总数=101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>FP(</w:t>
      </w:r>
      <w:r>
        <w:rPr>
          <w:rFonts w:hint="eastAsia" w:ascii="Consolas" w:hAnsi="Consolas"/>
          <w:color w:val="000000"/>
          <w:sz w:val="24"/>
          <w:szCs w:val="24"/>
          <w:lang w:val="en-US" w:eastAsia="zh-CN"/>
        </w:rPr>
        <w:t>财政收入</w:t>
      </w:r>
      <w:r>
        <w:rPr>
          <w:rFonts w:hint="eastAsia" w:ascii="Consolas" w:hAnsi="Consolas" w:eastAsia="Consolas"/>
          <w:color w:val="000000"/>
          <w:sz w:val="24"/>
          <w:szCs w:val="24"/>
        </w:rPr>
        <w:t>)=101*(0.65+0.01*46)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=112.11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35F768B8"/>
    <w:rsid w:val="39476F44"/>
    <w:rsid w:val="397211A5"/>
    <w:rsid w:val="4A067E6D"/>
    <w:rsid w:val="7B9D3063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nhideWhenUsed/>
    <w:uiPriority w:val="99"/>
    <w:pPr>
      <w:widowControl w:val="0"/>
      <w:jc w:val="both"/>
    </w:pPr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2015-10-09T15:52:00Z</dcterms:created>
  <dc:creator>ht</dc:creator>
  <cp:lastModifiedBy>ht</cp:lastModifiedBy>
  <dcterms:modified xsi:type="dcterms:W3CDTF">2015-10-10T04:07:13Z</dcterms:modified>
  <dc:title>3.2 功能需求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
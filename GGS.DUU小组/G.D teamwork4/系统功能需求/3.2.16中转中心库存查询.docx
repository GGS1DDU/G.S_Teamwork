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 功能需求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3.2.16 处理库存查询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3.2.16.1 特性描述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中转中心仓库管理员向系统发出查看当前库存的请求，系统返回当前库存中，此时间戳之前的库存项，生成库存项清单。中转中心仓库管理员向系统发出查看选定时间内的出入库情况，系统返回时间限定内的出入库库存项，并生成清单。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优先级=中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3.2.16.2 刺激/响应序列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刺激：中转中心仓库管理员请求查看当前库存状况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响应：系统选定当前时间前，状态为未出库的库存项返回清单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刺激：中转中心仓库管理员请求返回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响应：系统关闭库存项清单显示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刺激：中转中心仓库管理员请求查看某时间段内的出入库情况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响应：系统要求中转中心仓库管理员选择查看时间段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刺激：中转中心管理员选择查看时间，并确认查看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响应：系统返回时间范围内的出入库 库存项清单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3.2.16.3相关功能需求</w:t>
      </w:r>
    </w:p>
    <w:p>
      <w:pPr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4"/>
        <w:gridCol w:w="5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4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Storage.Check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Storage.Check.All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Storage.Check.IO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Storage.Check.End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Storage.Check.Cancel</w:t>
            </w:r>
          </w:p>
        </w:tc>
        <w:tc>
          <w:tcPr>
            <w:tcW w:w="5978" w:type="dxa"/>
            <w:vAlign w:val="top"/>
          </w:tcPr>
          <w:p>
            <w:pPr>
              <w:tabs>
                <w:tab w:val="left" w:pos="672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系统允许中转中心库存管理员查看库存</w:t>
            </w:r>
          </w:p>
          <w:p>
            <w:pPr>
              <w:tabs>
                <w:tab w:val="left" w:pos="672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查看当前库存状况，详见Storage.All</w:t>
            </w:r>
          </w:p>
          <w:p>
            <w:pPr>
              <w:tabs>
                <w:tab w:val="left" w:pos="672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查看出入库情况，详见Storage.IO</w:t>
            </w:r>
          </w:p>
          <w:p>
            <w:pPr>
              <w:tabs>
                <w:tab w:val="left" w:pos="672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结束查看，详见Storage.End</w:t>
            </w:r>
          </w:p>
          <w:p>
            <w:pPr>
              <w:tabs>
                <w:tab w:val="left" w:pos="672"/>
              </w:tabs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取消当前查看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4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Storage.All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Storage.All.Item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Storage.All.Time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Storage.All.Refresh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Storage.All.Show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Storage.All.Back</w:t>
            </w:r>
          </w:p>
        </w:tc>
        <w:tc>
          <w:tcPr>
            <w:tcW w:w="5978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当前时间戳前，库存情况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库存具体的库存项，详见Storage.Item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库存查看的当前时间，详见Storage.Time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重置当前时间戳，查看最新库存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库存状态显示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返回上层菜单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4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Storage.IO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Storage.IO.Item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Storage.IO.Time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Storage.IO.Cancel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Storage.IO.Show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Storage.IO.Back</w:t>
            </w:r>
          </w:p>
        </w:tc>
        <w:tc>
          <w:tcPr>
            <w:tcW w:w="5978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库存项的出入库情况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出入库的具体库存项，详见Storage.Item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选择时间分区，详见Storage.Time.Settime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取消当前查看，重置时间区段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当前查看显示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返回上层菜单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4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Storage.Time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Storage.Time.Settime</w:t>
            </w:r>
          </w:p>
        </w:tc>
        <w:tc>
          <w:tcPr>
            <w:tcW w:w="5978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记录当前系统时间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设置时间区段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4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Storage.Detail.Area 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Storage.Detail.Shelf 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Storage.Detail.Row 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Storage.Detail.Seat 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Storage.Detail.Other</w:t>
            </w:r>
          </w:p>
        </w:tc>
        <w:tc>
          <w:tcPr>
            <w:tcW w:w="5978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记录货物所属分区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记录货物的架号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记录货物的行号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记录货物位号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库存项其他信息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7" w:hRule="atLeast"/>
        </w:trPr>
        <w:tc>
          <w:tcPr>
            <w:tcW w:w="2544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Storage.Item.number 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Storage.Item.Storenumber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Storage.Item.Intime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Storage.Item.Outtime 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Storage.Item.Beseated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Storage.Item.Add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Storage.Item.Del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Storage.Item.Change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Storage.Item.Cancel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Storage.Item.End</w:t>
            </w:r>
          </w:p>
        </w:tc>
        <w:tc>
          <w:tcPr>
            <w:tcW w:w="5978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库存单号，系统生成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订单号，外部输入记录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入库时间，由Storage.Time添加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出库时间，由Storage.Time添加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库存位置，参见Storage.Detail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生成库存项,并标记当前库存项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删除库存项，更新库存，参见Storage.Update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修改库存项信息，参见Storage.Detail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取消对库存项标记，更新库存信息，参见Storage.Update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结束对库存项的操作，参见Storage.End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4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Storage.Update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Storage.Update.Detail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Storage.Update.Item</w:t>
            </w:r>
          </w:p>
        </w:tc>
        <w:tc>
          <w:tcPr>
            <w:tcW w:w="5978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对库存信息进行全部覆盖更新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更新库存项位置信息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更新库存项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4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Storage.End.Print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Storage.End.Back</w:t>
            </w:r>
          </w:p>
        </w:tc>
        <w:tc>
          <w:tcPr>
            <w:tcW w:w="5978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打印库存项列表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返回初始菜单界面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输入：1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输出：11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查询：3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逻辑文件：4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对外接口：2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功能点测试总数=125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FP(</w:t>
      </w:r>
      <w:r>
        <w:rPr>
          <w:rFonts w:hint="eastAsia" w:ascii="Consolas" w:hAnsi="Consolas"/>
          <w:color w:val="000000"/>
          <w:sz w:val="24"/>
          <w:szCs w:val="24"/>
          <w:lang w:val="en-US" w:eastAsia="zh-CN"/>
        </w:rPr>
        <w:t>库存查询</w:t>
      </w:r>
      <w:r>
        <w:rPr>
          <w:rFonts w:hint="eastAsia" w:ascii="Consolas" w:hAnsi="Consolas" w:eastAsia="Consolas"/>
          <w:color w:val="000000"/>
          <w:sz w:val="24"/>
          <w:szCs w:val="24"/>
        </w:rPr>
        <w:t>)=125*(0.65+0.01*46)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=138.75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AA264F2"/>
    <w:rsid w:val="397211A5"/>
    <w:rsid w:val="3F4030B8"/>
    <w:rsid w:val="5DE23025"/>
    <w:rsid w:val="6AB9093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nhideWhenUsed/>
    <w:uiPriority w:val="99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2015-10-09T07:45:00Z</dcterms:created>
  <dc:creator>ht</dc:creator>
  <cp:lastModifiedBy>ht</cp:lastModifiedBy>
  <dcterms:modified xsi:type="dcterms:W3CDTF">2015-10-10T04:07:30Z</dcterms:modified>
  <dc:title>3.2 功能需求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
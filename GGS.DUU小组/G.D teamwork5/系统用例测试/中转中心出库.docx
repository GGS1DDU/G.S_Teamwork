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中转中心仓库管理员出库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出库的测试用例套件</w:t>
      </w:r>
    </w:p>
    <w:tbl>
      <w:tblPr>
        <w:tblStyle w:val="4"/>
        <w:tblW w:w="4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210" w:type="dxa"/>
            <w:gridSpan w:val="4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70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ind w:firstLine="105" w:firstLineChars="50"/>
            </w:pP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仓库入库的测试用例1</w:t>
      </w:r>
    </w:p>
    <w:tbl>
      <w:tblPr>
        <w:tblStyle w:val="4"/>
        <w:tblW w:w="6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3"/>
        <w:gridCol w:w="1145"/>
        <w:gridCol w:w="1105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3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货物状态</w:t>
            </w:r>
          </w:p>
        </w:tc>
        <w:tc>
          <w:tcPr>
            <w:tcW w:w="290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货物找到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货物完好</w:t>
            </w:r>
          </w:p>
        </w:tc>
        <w:tc>
          <w:tcPr>
            <w:tcW w:w="2905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货物正确出库，更新库存信息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系统错误：库存商品未找到，是否更新商品库存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损坏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商品正确出库，更新库存信息，更新库存项信息备注：商品存储损坏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仓库入库的测试用例2</w:t>
      </w:r>
    </w:p>
    <w:tbl>
      <w:tblPr>
        <w:tblStyle w:val="4"/>
        <w:tblW w:w="4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"/>
        <w:gridCol w:w="1498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出库进度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出库完成</w:t>
            </w:r>
          </w:p>
        </w:tc>
        <w:tc>
          <w:tcPr>
            <w:tcW w:w="18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更新库存项信息，更新库存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TU2-2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出库开始便取消</w:t>
            </w:r>
          </w:p>
        </w:tc>
        <w:tc>
          <w:tcPr>
            <w:tcW w:w="18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显示出库取消，返回上层界面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出库完成取消</w:t>
            </w:r>
          </w:p>
        </w:tc>
        <w:tc>
          <w:tcPr>
            <w:tcW w:w="18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修改库存项信息，更新库存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D0A23A9"/>
    <w:rsid w:val="7D0A23A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2015-10-11T07:42:00Z</dcterms:created>
  <dc:creator>ht</dc:creator>
  <cp:lastModifiedBy>ht</cp:lastModifiedBy>
  <dcterms:modified xsi:type="dcterms:W3CDTF">2015-10-11T07:56:37Z</dcterms:modified>
  <dc:title>中转中心仓库管理员出库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